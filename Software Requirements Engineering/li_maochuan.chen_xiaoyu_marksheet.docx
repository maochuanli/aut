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75C1F" w14:textId="77777777" w:rsidR="00DF0331" w:rsidRPr="00576767" w:rsidRDefault="00576767" w:rsidP="0057676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MARKSHEET</w:t>
      </w:r>
    </w:p>
    <w:p w14:paraId="7075E9AD" w14:textId="77777777" w:rsidR="001236F6" w:rsidRDefault="00DF0331" w:rsidP="00576767">
      <w:pPr>
        <w:jc w:val="center"/>
        <w:rPr>
          <w:rFonts w:ascii="Arial" w:hAnsi="Arial" w:cs="Arial"/>
          <w:b/>
          <w:sz w:val="28"/>
          <w:szCs w:val="28"/>
        </w:rPr>
      </w:pPr>
      <w:r w:rsidRPr="00855125">
        <w:rPr>
          <w:rFonts w:ascii="Arial" w:hAnsi="Arial" w:cs="Arial"/>
          <w:b/>
          <w:sz w:val="28"/>
          <w:szCs w:val="28"/>
        </w:rPr>
        <w:t>ASSIGNMENT</w:t>
      </w:r>
      <w:r w:rsidR="009F52A5" w:rsidRPr="00855125">
        <w:rPr>
          <w:rFonts w:ascii="Arial" w:hAnsi="Arial" w:cs="Arial"/>
          <w:b/>
          <w:sz w:val="28"/>
          <w:szCs w:val="28"/>
        </w:rPr>
        <w:t>S</w:t>
      </w:r>
      <w:r w:rsidR="00A470A4" w:rsidRPr="00855125">
        <w:rPr>
          <w:rFonts w:ascii="Arial" w:hAnsi="Arial" w:cs="Arial"/>
          <w:b/>
          <w:sz w:val="28"/>
          <w:szCs w:val="28"/>
        </w:rPr>
        <w:t xml:space="preserve"> </w:t>
      </w:r>
      <w:r w:rsidR="00DD4C94" w:rsidRPr="00855125">
        <w:rPr>
          <w:rFonts w:ascii="Arial" w:hAnsi="Arial" w:cs="Arial"/>
          <w:b/>
          <w:sz w:val="28"/>
          <w:szCs w:val="28"/>
        </w:rPr>
        <w:t>1</w:t>
      </w:r>
      <w:r w:rsidR="006C7513" w:rsidRPr="00855125">
        <w:rPr>
          <w:rFonts w:ascii="Arial" w:hAnsi="Arial" w:cs="Arial"/>
          <w:b/>
          <w:sz w:val="28"/>
          <w:szCs w:val="28"/>
        </w:rPr>
        <w:t>B</w:t>
      </w:r>
      <w:r w:rsidR="00576767">
        <w:rPr>
          <w:rFonts w:ascii="Arial" w:hAnsi="Arial" w:cs="Arial"/>
          <w:b/>
          <w:sz w:val="28"/>
          <w:szCs w:val="28"/>
        </w:rPr>
        <w:t>:</w:t>
      </w:r>
      <w:r w:rsidR="009F52A5" w:rsidRPr="00855125">
        <w:rPr>
          <w:rFonts w:ascii="Arial" w:hAnsi="Arial" w:cs="Arial"/>
          <w:b/>
          <w:sz w:val="28"/>
          <w:szCs w:val="28"/>
        </w:rPr>
        <w:t xml:space="preserve"> </w:t>
      </w:r>
      <w:r w:rsidR="00625399">
        <w:rPr>
          <w:rFonts w:ascii="Arial" w:hAnsi="Arial" w:cs="Arial"/>
          <w:b/>
          <w:sz w:val="28"/>
          <w:szCs w:val="28"/>
        </w:rPr>
        <w:t>Instructional Video</w:t>
      </w:r>
      <w:r w:rsidR="00A45E45">
        <w:rPr>
          <w:rFonts w:ascii="Arial" w:hAnsi="Arial" w:cs="Arial"/>
          <w:b/>
          <w:sz w:val="28"/>
          <w:szCs w:val="28"/>
        </w:rPr>
        <w:t xml:space="preserve"> on</w:t>
      </w:r>
      <w:r w:rsidR="00CB4908">
        <w:rPr>
          <w:rFonts w:ascii="Arial" w:hAnsi="Arial" w:cs="Arial"/>
          <w:b/>
          <w:sz w:val="28"/>
          <w:szCs w:val="28"/>
        </w:rPr>
        <w:t xml:space="preserve"> </w:t>
      </w:r>
      <w:r w:rsidR="00625399">
        <w:rPr>
          <w:rFonts w:ascii="Arial" w:hAnsi="Arial" w:cs="Arial"/>
          <w:b/>
          <w:sz w:val="28"/>
          <w:szCs w:val="28"/>
        </w:rPr>
        <w:t xml:space="preserve">Using Story Boards </w:t>
      </w:r>
      <w:r w:rsidR="00B05EF0">
        <w:rPr>
          <w:rFonts w:ascii="Arial" w:hAnsi="Arial" w:cs="Arial"/>
          <w:b/>
          <w:sz w:val="28"/>
          <w:szCs w:val="28"/>
        </w:rPr>
        <w:t>(in pairs)</w:t>
      </w:r>
    </w:p>
    <w:p w14:paraId="76927892" w14:textId="77777777" w:rsidR="0002476E" w:rsidRDefault="0002476E" w:rsidP="0057676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7938"/>
      </w:tblGrid>
      <w:tr w:rsidR="0002476E" w:rsidRPr="00803434" w14:paraId="32CA02C0" w14:textId="77777777" w:rsidTr="0002476E">
        <w:tc>
          <w:tcPr>
            <w:tcW w:w="6629" w:type="dxa"/>
          </w:tcPr>
          <w:p w14:paraId="6C287A70" w14:textId="77777777" w:rsidR="0002476E" w:rsidRPr="00803434" w:rsidRDefault="0002476E" w:rsidP="001655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3434">
              <w:rPr>
                <w:rFonts w:ascii="Arial" w:hAnsi="Arial" w:cs="Arial"/>
                <w:b/>
                <w:sz w:val="24"/>
                <w:szCs w:val="24"/>
                <w:lang w:val="en-US"/>
              </w:rPr>
              <w:t>Name</w:t>
            </w:r>
            <w:r w:rsidRPr="00803434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="001655F1" w:rsidRPr="001655F1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="001655F1" w:rsidRPr="001655F1">
              <w:rPr>
                <w:rFonts w:ascii="Arial" w:hAnsi="Arial" w:cs="Arial"/>
                <w:sz w:val="24"/>
                <w:szCs w:val="24"/>
                <w:lang w:val="en-US"/>
              </w:rPr>
              <w:t>aochuan</w:t>
            </w:r>
            <w:proofErr w:type="spellEnd"/>
            <w:r w:rsidR="001655F1" w:rsidRPr="001655F1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7938" w:type="dxa"/>
          </w:tcPr>
          <w:p w14:paraId="67EE0F33" w14:textId="77777777" w:rsidR="0002476E" w:rsidRPr="00803434" w:rsidRDefault="0002476E" w:rsidP="001655F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3434">
              <w:rPr>
                <w:rFonts w:ascii="Arial" w:hAnsi="Arial" w:cs="Arial"/>
                <w:b/>
                <w:sz w:val="24"/>
                <w:szCs w:val="24"/>
                <w:lang w:val="en-US"/>
              </w:rPr>
              <w:t>Name</w:t>
            </w:r>
            <w:r w:rsidRPr="00803434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1655F1" w:rsidRPr="001655F1">
              <w:rPr>
                <w:rFonts w:ascii="Arial" w:hAnsi="Arial" w:cs="Arial"/>
                <w:sz w:val="24"/>
                <w:szCs w:val="24"/>
                <w:lang w:val="en-US"/>
              </w:rPr>
              <w:t>hen</w:t>
            </w:r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55F1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1655F1" w:rsidRPr="001655F1">
              <w:rPr>
                <w:rFonts w:ascii="Arial" w:hAnsi="Arial" w:cs="Arial"/>
                <w:sz w:val="24"/>
                <w:szCs w:val="24"/>
                <w:lang w:val="en-US"/>
              </w:rPr>
              <w:t>iaoyu</w:t>
            </w:r>
            <w:proofErr w:type="spellEnd"/>
          </w:p>
        </w:tc>
      </w:tr>
      <w:tr w:rsidR="0002476E" w:rsidRPr="00803434" w14:paraId="6E53117A" w14:textId="77777777" w:rsidTr="0002476E">
        <w:tc>
          <w:tcPr>
            <w:tcW w:w="6629" w:type="dxa"/>
          </w:tcPr>
          <w:p w14:paraId="0AD856D2" w14:textId="77777777" w:rsidR="0002476E" w:rsidRPr="00803434" w:rsidRDefault="0002476E" w:rsidP="0002476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03434">
              <w:rPr>
                <w:rFonts w:ascii="Arial" w:hAnsi="Arial" w:cs="Arial"/>
                <w:b/>
                <w:sz w:val="24"/>
                <w:szCs w:val="24"/>
                <w:lang w:val="en-US"/>
              </w:rPr>
              <w:t>Student Id: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938" w:type="dxa"/>
          </w:tcPr>
          <w:p w14:paraId="28876C50" w14:textId="77777777" w:rsidR="0002476E" w:rsidRPr="00803434" w:rsidRDefault="0002476E" w:rsidP="0002476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03434">
              <w:rPr>
                <w:rFonts w:ascii="Arial" w:hAnsi="Arial" w:cs="Arial"/>
                <w:b/>
                <w:sz w:val="24"/>
                <w:szCs w:val="24"/>
                <w:lang w:val="en-US"/>
              </w:rPr>
              <w:t>Student Id: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3D25C0D" w14:textId="77777777" w:rsidR="0002476E" w:rsidRDefault="0002476E" w:rsidP="00024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02476E" w:rsidRPr="00803434" w14:paraId="0E4EFE22" w14:textId="77777777" w:rsidTr="0002476E">
        <w:tc>
          <w:tcPr>
            <w:tcW w:w="5040" w:type="dxa"/>
          </w:tcPr>
          <w:p w14:paraId="38221366" w14:textId="77777777" w:rsidR="0002476E" w:rsidRPr="00803434" w:rsidRDefault="0002476E" w:rsidP="0002476E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03434">
              <w:rPr>
                <w:rFonts w:ascii="Arial" w:hAnsi="Arial" w:cs="Arial"/>
                <w:b/>
                <w:sz w:val="32"/>
                <w:szCs w:val="32"/>
              </w:rPr>
              <w:t>Grade:</w:t>
            </w:r>
            <w:r w:rsidR="00B60CD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gramStart"/>
            <w:r w:rsidR="00B60CDC" w:rsidRPr="00437AB4">
              <w:rPr>
                <w:rFonts w:ascii="Arial" w:hAnsi="Arial" w:cs="Arial"/>
                <w:b/>
                <w:color w:val="548DD4" w:themeColor="text2" w:themeTint="99"/>
                <w:sz w:val="32"/>
                <w:szCs w:val="32"/>
              </w:rPr>
              <w:t>B</w:t>
            </w:r>
            <w:r w:rsidR="00437AB4">
              <w:rPr>
                <w:rFonts w:ascii="Arial" w:hAnsi="Arial" w:cs="Arial"/>
                <w:b/>
                <w:color w:val="548DD4" w:themeColor="text2" w:themeTint="99"/>
                <w:sz w:val="32"/>
                <w:szCs w:val="32"/>
              </w:rPr>
              <w:t xml:space="preserve">  </w:t>
            </w:r>
            <w:r w:rsidR="00437AB4" w:rsidRPr="00437AB4">
              <w:rPr>
                <w:rFonts w:ascii="Arial" w:hAnsi="Arial" w:cs="Arial"/>
                <w:b/>
                <w:sz w:val="32"/>
                <w:szCs w:val="32"/>
              </w:rPr>
              <w:t>A</w:t>
            </w:r>
            <w:proofErr w:type="gramEnd"/>
            <w:r w:rsidR="00437AB4" w:rsidRPr="00437AB4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</w:tbl>
    <w:p w14:paraId="07781C2C" w14:textId="77777777" w:rsidR="007A3D1E" w:rsidRPr="00095AC9" w:rsidRDefault="0002476E" w:rsidP="007A3D1E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</w:t>
      </w:r>
      <w:r w:rsidR="007A3D1E" w:rsidRPr="00095AC9">
        <w:rPr>
          <w:rFonts w:cs="Arial"/>
          <w:sz w:val="24"/>
          <w:szCs w:val="24"/>
        </w:rPr>
        <w:t>arking Criteria</w:t>
      </w:r>
      <w:bookmarkStart w:id="0" w:name="_GoBack"/>
      <w:bookmarkEnd w:id="0"/>
    </w:p>
    <w:p w14:paraId="25DD71D8" w14:textId="77777777" w:rsidR="007A3D1E" w:rsidRPr="0046732B" w:rsidRDefault="0046732B" w:rsidP="0046732B">
      <w:pPr>
        <w:rPr>
          <w:rFonts w:ascii="Arial" w:hAnsi="Arial" w:cs="Arial"/>
          <w:i/>
          <w:sz w:val="24"/>
          <w:szCs w:val="22"/>
        </w:rPr>
      </w:pPr>
      <w:r>
        <w:rPr>
          <w:rFonts w:ascii="Arial" w:hAnsi="Arial" w:cs="Arial"/>
          <w:i/>
          <w:sz w:val="24"/>
          <w:szCs w:val="22"/>
        </w:rPr>
        <w:t>Contribution to final mark</w:t>
      </w:r>
      <w:r w:rsidRPr="00F06238">
        <w:rPr>
          <w:rFonts w:ascii="Arial" w:hAnsi="Arial" w:cs="Arial"/>
          <w:i/>
          <w:sz w:val="24"/>
          <w:szCs w:val="22"/>
        </w:rPr>
        <w:t xml:space="preserve">: </w:t>
      </w:r>
      <w:r>
        <w:rPr>
          <w:rFonts w:ascii="Arial" w:hAnsi="Arial" w:cs="Arial"/>
          <w:i/>
          <w:sz w:val="24"/>
          <w:szCs w:val="22"/>
        </w:rPr>
        <w:t>15</w:t>
      </w:r>
      <w:r w:rsidRPr="00F06238">
        <w:rPr>
          <w:rFonts w:ascii="Arial" w:hAnsi="Arial" w:cs="Arial"/>
          <w:i/>
          <w:sz w:val="24"/>
          <w:szCs w:val="22"/>
        </w:rPr>
        <w:t>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4394"/>
      </w:tblGrid>
      <w:tr w:rsidR="00B06138" w:rsidRPr="00153B63" w14:paraId="6DD4375B" w14:textId="77777777" w:rsidTr="00970432">
        <w:tc>
          <w:tcPr>
            <w:tcW w:w="7621" w:type="dxa"/>
          </w:tcPr>
          <w:p w14:paraId="3B65253D" w14:textId="77777777" w:rsidR="0002476E" w:rsidRPr="00153B63" w:rsidRDefault="0002476E" w:rsidP="00153B6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1" w:name="OLE_LINK19"/>
            <w:bookmarkStart w:id="2" w:name="OLE_LINK20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Criterion</w:t>
            </w:r>
          </w:p>
        </w:tc>
        <w:tc>
          <w:tcPr>
            <w:tcW w:w="1985" w:type="dxa"/>
          </w:tcPr>
          <w:p w14:paraId="325270B9" w14:textId="77777777" w:rsidR="0002476E" w:rsidRPr="00153B63" w:rsidRDefault="0002476E" w:rsidP="00EF50FD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Indicative Grade</w:t>
            </w:r>
          </w:p>
        </w:tc>
        <w:tc>
          <w:tcPr>
            <w:tcW w:w="4394" w:type="dxa"/>
          </w:tcPr>
          <w:p w14:paraId="1FBB41B3" w14:textId="77777777" w:rsidR="0002476E" w:rsidRDefault="00B06138" w:rsidP="00EF50FD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B06138" w:rsidRPr="00153B63" w14:paraId="38339827" w14:textId="77777777" w:rsidTr="00970432">
        <w:tc>
          <w:tcPr>
            <w:tcW w:w="7621" w:type="dxa"/>
          </w:tcPr>
          <w:p w14:paraId="015C9B45" w14:textId="77777777" w:rsidR="0002476E" w:rsidRPr="005571EB" w:rsidRDefault="0002476E" w:rsidP="00844D66">
            <w:pPr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Video includes accurate, useful and creative demonstrations of the use of user stories and user boards </w:t>
            </w:r>
            <w:r w:rsidR="00970432">
              <w:rPr>
                <w:rFonts w:ascii="Arial" w:hAnsi="Arial" w:cs="Arial"/>
                <w:sz w:val="22"/>
                <w:szCs w:val="22"/>
                <w:lang w:val="en-US"/>
              </w:rPr>
              <w:t>(30%)</w:t>
            </w:r>
          </w:p>
        </w:tc>
        <w:tc>
          <w:tcPr>
            <w:tcW w:w="1985" w:type="dxa"/>
          </w:tcPr>
          <w:p w14:paraId="58BD4742" w14:textId="77777777" w:rsidR="0002476E" w:rsidRPr="00153B63" w:rsidRDefault="00DC1933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B</w:t>
            </w:r>
            <w:r w:rsidR="00A765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765F0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proofErr w:type="spellEnd"/>
            <w:r w:rsidR="00A765F0">
              <w:rPr>
                <w:rFonts w:ascii="Arial" w:hAnsi="Arial" w:cs="Arial"/>
                <w:sz w:val="22"/>
                <w:szCs w:val="22"/>
                <w:lang w:val="en-US"/>
              </w:rPr>
              <w:t>+</w:t>
            </w:r>
          </w:p>
        </w:tc>
        <w:tc>
          <w:tcPr>
            <w:tcW w:w="4394" w:type="dxa"/>
          </w:tcPr>
          <w:p w14:paraId="70639AB9" w14:textId="77777777" w:rsidR="0002476E" w:rsidRDefault="00DC1933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To an extent</w:t>
            </w:r>
          </w:p>
        </w:tc>
      </w:tr>
      <w:tr w:rsidR="00B06138" w:rsidRPr="00153B63" w14:paraId="253AE8FF" w14:textId="77777777" w:rsidTr="00970432">
        <w:tc>
          <w:tcPr>
            <w:tcW w:w="7621" w:type="dxa"/>
          </w:tcPr>
          <w:p w14:paraId="2E60EE34" w14:textId="77777777" w:rsidR="0002476E" w:rsidRPr="00CD5C54" w:rsidRDefault="0002476E" w:rsidP="00CD5C54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D5C5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Content covers the areas specified </w:t>
            </w:r>
            <w:r w:rsidR="00970432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(60%)</w:t>
            </w:r>
          </w:p>
        </w:tc>
        <w:tc>
          <w:tcPr>
            <w:tcW w:w="1985" w:type="dxa"/>
          </w:tcPr>
          <w:p w14:paraId="579F1928" w14:textId="77777777" w:rsidR="0002476E" w:rsidRPr="00153B63" w:rsidRDefault="0002476E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394" w:type="dxa"/>
          </w:tcPr>
          <w:p w14:paraId="0D94EC53" w14:textId="77777777" w:rsidR="00B06138" w:rsidRDefault="00B06138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985"/>
        <w:gridCol w:w="4394"/>
      </w:tblGrid>
      <w:tr w:rsidR="00970432" w:rsidRPr="0046732B" w14:paraId="52EEA400" w14:textId="77777777" w:rsidTr="00970432">
        <w:tc>
          <w:tcPr>
            <w:tcW w:w="7621" w:type="dxa"/>
          </w:tcPr>
          <w:p w14:paraId="600944FE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W</w:t>
            </w:r>
            <w:r w:rsidRPr="0046732B">
              <w:rPr>
                <w:rFonts w:ascii="Arial" w:hAnsi="Arial" w:cs="Arial"/>
                <w:sz w:val="22"/>
                <w:szCs w:val="24"/>
              </w:rPr>
              <w:t>here the “stories” on the user story cards come from and what information is on them</w:t>
            </w:r>
          </w:p>
        </w:tc>
        <w:tc>
          <w:tcPr>
            <w:tcW w:w="1985" w:type="dxa"/>
          </w:tcPr>
          <w:p w14:paraId="5EA8B39E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B-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B</w:t>
            </w:r>
          </w:p>
        </w:tc>
        <w:tc>
          <w:tcPr>
            <w:tcW w:w="4394" w:type="dxa"/>
          </w:tcPr>
          <w:p w14:paraId="08FF8B18" w14:textId="77777777" w:rsidR="008B1AB5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It would have been nice to clearly mention or show where the user stories come from and in which format are they written.</w:t>
            </w:r>
          </w:p>
          <w:p w14:paraId="4E87D143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73E45C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0C8247" w14:textId="77777777" w:rsidR="00B60CDC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43FD2ABF" w14:textId="77777777" w:rsidTr="00970432">
        <w:tc>
          <w:tcPr>
            <w:tcW w:w="7621" w:type="dxa"/>
          </w:tcPr>
          <w:p w14:paraId="28167569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How the user stories are estimated and prioritised and divided into iterations</w:t>
            </w:r>
          </w:p>
        </w:tc>
        <w:tc>
          <w:tcPr>
            <w:tcW w:w="1985" w:type="dxa"/>
          </w:tcPr>
          <w:p w14:paraId="00A2F5B8" w14:textId="77777777" w:rsidR="008B1AB5" w:rsidRPr="0046732B" w:rsidRDefault="001655F1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A-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A-</w:t>
            </w:r>
          </w:p>
        </w:tc>
        <w:tc>
          <w:tcPr>
            <w:tcW w:w="4394" w:type="dxa"/>
          </w:tcPr>
          <w:p w14:paraId="06B94CA5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0DBDFD49" w14:textId="77777777" w:rsidR="008B1AB5" w:rsidRDefault="001655F1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Good</w:t>
            </w:r>
          </w:p>
          <w:p w14:paraId="4CAA7FFF" w14:textId="77777777" w:rsidR="00B60CDC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2103DE9F" w14:textId="77777777" w:rsidTr="00970432">
        <w:tc>
          <w:tcPr>
            <w:tcW w:w="7621" w:type="dxa"/>
          </w:tcPr>
          <w:p w14:paraId="625DC018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How progress on implementing user stories is monitored</w:t>
            </w:r>
          </w:p>
        </w:tc>
        <w:tc>
          <w:tcPr>
            <w:tcW w:w="1985" w:type="dxa"/>
          </w:tcPr>
          <w:p w14:paraId="419F4956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A-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A-</w:t>
            </w:r>
          </w:p>
        </w:tc>
        <w:tc>
          <w:tcPr>
            <w:tcW w:w="4394" w:type="dxa"/>
          </w:tcPr>
          <w:p w14:paraId="16CD424F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5B7590E9" w14:textId="77777777" w:rsidR="00B06138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Good</w:t>
            </w:r>
          </w:p>
          <w:p w14:paraId="48452E09" w14:textId="77777777" w:rsidR="00B60CDC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2ECE765B" w14:textId="77777777" w:rsidTr="00970432">
        <w:tc>
          <w:tcPr>
            <w:tcW w:w="7621" w:type="dxa"/>
          </w:tcPr>
          <w:p w14:paraId="2C803AF3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What columns are on the board and what they mean</w:t>
            </w:r>
          </w:p>
        </w:tc>
        <w:tc>
          <w:tcPr>
            <w:tcW w:w="1985" w:type="dxa"/>
          </w:tcPr>
          <w:p w14:paraId="4E62572A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="00A765F0">
              <w:rPr>
                <w:rFonts w:ascii="Arial" w:hAnsi="Arial" w:cs="Arial"/>
                <w:sz w:val="22"/>
                <w:szCs w:val="24"/>
              </w:rPr>
              <w:t>B</w:t>
            </w:r>
            <w:proofErr w:type="spellEnd"/>
          </w:p>
        </w:tc>
        <w:tc>
          <w:tcPr>
            <w:tcW w:w="4394" w:type="dxa"/>
          </w:tcPr>
          <w:p w14:paraId="2DB6CCC3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58DA1AE6" w14:textId="77777777" w:rsidR="00B06138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This was not explicit </w:t>
            </w:r>
          </w:p>
          <w:p w14:paraId="4246BD06" w14:textId="77777777" w:rsidR="00B60CDC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1355F53B" w14:textId="77777777" w:rsidTr="00970432">
        <w:tc>
          <w:tcPr>
            <w:tcW w:w="7621" w:type="dxa"/>
          </w:tcPr>
          <w:p w14:paraId="419F5F78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 xml:space="preserve">What is the big issue with defining “done” for a user story  </w:t>
            </w:r>
          </w:p>
        </w:tc>
        <w:tc>
          <w:tcPr>
            <w:tcW w:w="1985" w:type="dxa"/>
          </w:tcPr>
          <w:p w14:paraId="1A1E5357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B+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B+</w:t>
            </w:r>
          </w:p>
        </w:tc>
        <w:tc>
          <w:tcPr>
            <w:tcW w:w="4394" w:type="dxa"/>
          </w:tcPr>
          <w:p w14:paraId="186FF4CB" w14:textId="77777777" w:rsidR="00B60CDC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  <w:p w14:paraId="1A0ECE77" w14:textId="77777777" w:rsidR="008B1AB5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You may have also shown a scenario to mention about the issue with it.</w:t>
            </w:r>
          </w:p>
          <w:p w14:paraId="45135FFB" w14:textId="77777777" w:rsidR="00B60CDC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2CA7FFFB" w14:textId="77777777" w:rsidTr="00970432">
        <w:tc>
          <w:tcPr>
            <w:tcW w:w="7621" w:type="dxa"/>
          </w:tcPr>
          <w:p w14:paraId="63AD9220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 xml:space="preserve">What other information may be on the story board (product backlog, sprint backlog, sprint goal, definition of done </w:t>
            </w:r>
            <w:proofErr w:type="spellStart"/>
            <w:r w:rsidRPr="0046732B">
              <w:rPr>
                <w:rFonts w:ascii="Arial" w:hAnsi="Arial" w:cs="Arial"/>
                <w:sz w:val="22"/>
                <w:szCs w:val="24"/>
              </w:rPr>
              <w:t>etc</w:t>
            </w:r>
            <w:proofErr w:type="spellEnd"/>
            <w:r w:rsidRPr="0046732B">
              <w:rPr>
                <w:rFonts w:ascii="Arial" w:hAnsi="Arial" w:cs="Arial"/>
                <w:sz w:val="22"/>
                <w:szCs w:val="24"/>
              </w:rPr>
              <w:t>),</w:t>
            </w:r>
          </w:p>
        </w:tc>
        <w:tc>
          <w:tcPr>
            <w:tcW w:w="1985" w:type="dxa"/>
          </w:tcPr>
          <w:p w14:paraId="14CBD096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B+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B+</w:t>
            </w:r>
          </w:p>
        </w:tc>
        <w:tc>
          <w:tcPr>
            <w:tcW w:w="4394" w:type="dxa"/>
          </w:tcPr>
          <w:p w14:paraId="6A0DC0BD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Not explicit</w:t>
            </w:r>
          </w:p>
        </w:tc>
      </w:tr>
      <w:tr w:rsidR="00970432" w:rsidRPr="0046732B" w14:paraId="30EE9F23" w14:textId="77777777" w:rsidTr="00970432">
        <w:tc>
          <w:tcPr>
            <w:tcW w:w="7621" w:type="dxa"/>
          </w:tcPr>
          <w:p w14:paraId="44141A8C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How bugs are treated on the story board</w:t>
            </w:r>
          </w:p>
        </w:tc>
        <w:tc>
          <w:tcPr>
            <w:tcW w:w="1985" w:type="dxa"/>
          </w:tcPr>
          <w:p w14:paraId="524B48F2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B+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A-</w:t>
            </w:r>
          </w:p>
        </w:tc>
        <w:tc>
          <w:tcPr>
            <w:tcW w:w="4394" w:type="dxa"/>
          </w:tcPr>
          <w:p w14:paraId="2D3A4ED2" w14:textId="77777777" w:rsidR="00B06138" w:rsidRPr="0046732B" w:rsidRDefault="00B06138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2A0BE45D" w14:textId="77777777" w:rsidTr="00970432">
        <w:tc>
          <w:tcPr>
            <w:tcW w:w="7621" w:type="dxa"/>
          </w:tcPr>
          <w:p w14:paraId="4D5BDB2E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lastRenderedPageBreak/>
              <w:t>What happens to stories that fail a test</w:t>
            </w:r>
          </w:p>
        </w:tc>
        <w:tc>
          <w:tcPr>
            <w:tcW w:w="1985" w:type="dxa"/>
          </w:tcPr>
          <w:p w14:paraId="57F448E7" w14:textId="77777777" w:rsidR="008B1AB5" w:rsidRPr="0046732B" w:rsidRDefault="00B60CDC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B+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A-</w:t>
            </w:r>
          </w:p>
        </w:tc>
        <w:tc>
          <w:tcPr>
            <w:tcW w:w="4394" w:type="dxa"/>
          </w:tcPr>
          <w:p w14:paraId="519DB3E9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970432" w:rsidRPr="0046732B" w14:paraId="18EBA171" w14:textId="77777777" w:rsidTr="00970432">
        <w:tc>
          <w:tcPr>
            <w:tcW w:w="7621" w:type="dxa"/>
          </w:tcPr>
          <w:p w14:paraId="25447AC9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 xml:space="preserve">What the </w:t>
            </w:r>
            <w:proofErr w:type="spellStart"/>
            <w:r w:rsidRPr="0046732B">
              <w:rPr>
                <w:rFonts w:ascii="Arial" w:hAnsi="Arial" w:cs="Arial"/>
                <w:sz w:val="22"/>
                <w:szCs w:val="24"/>
              </w:rPr>
              <w:t>burndown</w:t>
            </w:r>
            <w:proofErr w:type="spellEnd"/>
            <w:r w:rsidRPr="0046732B">
              <w:rPr>
                <w:rFonts w:ascii="Arial" w:hAnsi="Arial" w:cs="Arial"/>
                <w:sz w:val="22"/>
                <w:szCs w:val="24"/>
              </w:rPr>
              <w:t xml:space="preserve"> and burnup charts are and what purpose they serve</w:t>
            </w:r>
          </w:p>
        </w:tc>
        <w:tc>
          <w:tcPr>
            <w:tcW w:w="1985" w:type="dxa"/>
          </w:tcPr>
          <w:p w14:paraId="4F2730EF" w14:textId="77777777" w:rsidR="008B1AB5" w:rsidRPr="0046732B" w:rsidRDefault="008E1C42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D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="00A765F0">
              <w:rPr>
                <w:rFonts w:ascii="Arial" w:hAnsi="Arial" w:cs="Arial"/>
                <w:sz w:val="22"/>
                <w:szCs w:val="24"/>
              </w:rPr>
              <w:t>D</w:t>
            </w:r>
            <w:proofErr w:type="spellEnd"/>
          </w:p>
        </w:tc>
        <w:tc>
          <w:tcPr>
            <w:tcW w:w="4394" w:type="dxa"/>
          </w:tcPr>
          <w:p w14:paraId="2D8D1858" w14:textId="77777777" w:rsidR="00B06138" w:rsidRPr="0046732B" w:rsidRDefault="008E1C42" w:rsidP="008E1C4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Not covered </w:t>
            </w:r>
          </w:p>
        </w:tc>
      </w:tr>
      <w:tr w:rsidR="00970432" w:rsidRPr="0046732B" w14:paraId="2DBC624B" w14:textId="77777777" w:rsidTr="00970432">
        <w:tc>
          <w:tcPr>
            <w:tcW w:w="7621" w:type="dxa"/>
          </w:tcPr>
          <w:p w14:paraId="229D2BBE" w14:textId="77777777" w:rsidR="008B1AB5" w:rsidRPr="0046732B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Who can move stuff on the board and when</w:t>
            </w:r>
          </w:p>
        </w:tc>
        <w:tc>
          <w:tcPr>
            <w:tcW w:w="1985" w:type="dxa"/>
          </w:tcPr>
          <w:p w14:paraId="02A3DAA4" w14:textId="77777777" w:rsidR="008B1AB5" w:rsidRPr="0046732B" w:rsidRDefault="008E1C42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D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="00A765F0">
              <w:rPr>
                <w:rFonts w:ascii="Arial" w:hAnsi="Arial" w:cs="Arial"/>
                <w:sz w:val="22"/>
                <w:szCs w:val="24"/>
              </w:rPr>
              <w:t>D</w:t>
            </w:r>
            <w:proofErr w:type="spellEnd"/>
          </w:p>
        </w:tc>
        <w:tc>
          <w:tcPr>
            <w:tcW w:w="4394" w:type="dxa"/>
          </w:tcPr>
          <w:p w14:paraId="6307650C" w14:textId="77777777" w:rsidR="00B06138" w:rsidRPr="0046732B" w:rsidRDefault="008E1C42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Not covered </w:t>
            </w:r>
          </w:p>
        </w:tc>
      </w:tr>
      <w:tr w:rsidR="00970432" w:rsidRPr="00E7369C" w14:paraId="4F8DB532" w14:textId="77777777" w:rsidTr="00970432">
        <w:tc>
          <w:tcPr>
            <w:tcW w:w="7621" w:type="dxa"/>
          </w:tcPr>
          <w:p w14:paraId="2F139510" w14:textId="77777777" w:rsidR="008B1AB5" w:rsidRPr="00E7369C" w:rsidRDefault="008B1AB5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6732B">
              <w:rPr>
                <w:rFonts w:ascii="Arial" w:hAnsi="Arial" w:cs="Arial"/>
                <w:sz w:val="22"/>
                <w:szCs w:val="24"/>
              </w:rPr>
              <w:t>How stories are allocated to different team members on the board</w:t>
            </w:r>
          </w:p>
        </w:tc>
        <w:tc>
          <w:tcPr>
            <w:tcW w:w="1985" w:type="dxa"/>
          </w:tcPr>
          <w:p w14:paraId="1D4A5B09" w14:textId="77777777" w:rsidR="008B1AB5" w:rsidRPr="0046732B" w:rsidRDefault="008E1C42" w:rsidP="00CD5C54">
            <w:pPr>
              <w:rPr>
                <w:rFonts w:ascii="Arial" w:hAnsi="Arial" w:cs="Arial"/>
                <w:sz w:val="22"/>
                <w:szCs w:val="24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4"/>
              </w:rPr>
              <w:t>D</w:t>
            </w:r>
            <w:r w:rsidR="00A765F0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="00A765F0">
              <w:rPr>
                <w:rFonts w:ascii="Arial" w:hAnsi="Arial" w:cs="Arial"/>
                <w:sz w:val="22"/>
                <w:szCs w:val="24"/>
              </w:rPr>
              <w:t>D</w:t>
            </w:r>
            <w:proofErr w:type="spellEnd"/>
          </w:p>
        </w:tc>
        <w:tc>
          <w:tcPr>
            <w:tcW w:w="4394" w:type="dxa"/>
          </w:tcPr>
          <w:p w14:paraId="4893220A" w14:textId="77777777" w:rsidR="008B1AB5" w:rsidRPr="0046732B" w:rsidRDefault="008E1C42" w:rsidP="00CD5C54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Not covered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4394"/>
      </w:tblGrid>
      <w:tr w:rsidR="00B06138" w:rsidRPr="00153B63" w14:paraId="324CDCF9" w14:textId="77777777" w:rsidTr="00970432">
        <w:tc>
          <w:tcPr>
            <w:tcW w:w="7621" w:type="dxa"/>
          </w:tcPr>
          <w:p w14:paraId="0A6D17A8" w14:textId="77777777" w:rsidR="008B1AB5" w:rsidRPr="00153B63" w:rsidRDefault="008B1AB5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Video flows well and demonstrates a high standard of presentation</w:t>
            </w:r>
            <w:r w:rsidR="00970432">
              <w:rPr>
                <w:rFonts w:ascii="Arial" w:hAnsi="Arial" w:cs="Arial"/>
                <w:sz w:val="22"/>
                <w:szCs w:val="22"/>
                <w:lang w:val="en-US"/>
              </w:rPr>
              <w:t xml:space="preserve"> (10%)</w:t>
            </w:r>
          </w:p>
        </w:tc>
        <w:tc>
          <w:tcPr>
            <w:tcW w:w="1985" w:type="dxa"/>
          </w:tcPr>
          <w:p w14:paraId="16314F5E" w14:textId="77777777" w:rsidR="008B1AB5" w:rsidRPr="00153B63" w:rsidRDefault="008E1C42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B</w:t>
            </w:r>
            <w:r w:rsidR="00F44777">
              <w:rPr>
                <w:rFonts w:ascii="Arial" w:hAnsi="Arial" w:cs="Arial"/>
                <w:sz w:val="22"/>
                <w:szCs w:val="22"/>
                <w:lang w:val="en-US"/>
              </w:rPr>
              <w:t xml:space="preserve"> A</w:t>
            </w:r>
          </w:p>
        </w:tc>
        <w:tc>
          <w:tcPr>
            <w:tcW w:w="4394" w:type="dxa"/>
          </w:tcPr>
          <w:p w14:paraId="7CBE79A0" w14:textId="77777777" w:rsidR="00B06138" w:rsidRDefault="00B06138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B1AB5" w:rsidRPr="00153B63" w14:paraId="487476EC" w14:textId="77777777" w:rsidTr="00970432">
        <w:tc>
          <w:tcPr>
            <w:tcW w:w="14000" w:type="dxa"/>
            <w:gridSpan w:val="3"/>
          </w:tcPr>
          <w:p w14:paraId="49C5FB06" w14:textId="77777777" w:rsidR="008B1AB5" w:rsidRDefault="008B1AB5" w:rsidP="00153B6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Overall Comment</w:t>
            </w:r>
          </w:p>
          <w:p w14:paraId="4B3BE25B" w14:textId="77777777" w:rsidR="008B1AB5" w:rsidRPr="00F44777" w:rsidRDefault="00F44777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Excellent quality of video shooting, although the silences were a bit uncomfortable. </w:t>
            </w:r>
            <w:r w:rsidR="007B7DAC">
              <w:rPr>
                <w:rFonts w:ascii="Arial" w:hAnsi="Arial" w:cs="Arial"/>
                <w:sz w:val="22"/>
                <w:szCs w:val="22"/>
                <w:lang w:val="en-US"/>
              </w:rPr>
              <w:t xml:space="preserve">Clearly a lot of effort went in to the video.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Showed</w:t>
            </w:r>
            <w:r w:rsidR="007B7DAC">
              <w:rPr>
                <w:rFonts w:ascii="Arial" w:hAnsi="Arial" w:cs="Arial"/>
                <w:sz w:val="22"/>
                <w:szCs w:val="22"/>
                <w:lang w:val="en-US"/>
              </w:rPr>
              <w:t xml:space="preserve"> good understanding of most of the material but there were a quite few gaps in the content asked for hence A- rather than A grade.</w:t>
            </w:r>
          </w:p>
          <w:p w14:paraId="53679A58" w14:textId="77777777" w:rsidR="00F44777" w:rsidRDefault="007B7DAC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-----------------------------------------------------------------------</w:t>
            </w:r>
          </w:p>
          <w:p w14:paraId="48990147" w14:textId="77777777" w:rsidR="00F44777" w:rsidRDefault="00F44777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0D2DC6E" w14:textId="77777777" w:rsidR="008B1AB5" w:rsidRPr="00437AB4" w:rsidRDefault="001655F1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Were you aware that your video used to go on mute? Was that on purpose?</w:t>
            </w:r>
          </w:p>
          <w:p w14:paraId="245F476C" w14:textId="77777777" w:rsidR="001655F1" w:rsidRPr="00437AB4" w:rsidRDefault="001655F1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It was a little bit frustrating for me.</w:t>
            </w:r>
          </w:p>
          <w:p w14:paraId="7643BD71" w14:textId="77777777" w:rsidR="001655F1" w:rsidRPr="00437AB4" w:rsidRDefault="001655F1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1FC795A2" w14:textId="77777777" w:rsidR="001655F1" w:rsidRPr="00437AB4" w:rsidRDefault="001655F1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 xml:space="preserve">Clearly, you had good understanding about Scrum </w:t>
            </w:r>
            <w:r w:rsidR="00B60CDC"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 xml:space="preserve">and </w:t>
            </w:r>
            <w:proofErr w:type="gramStart"/>
            <w:r w:rsidR="00B60CDC"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story-board</w:t>
            </w:r>
            <w:proofErr w:type="gramEnd"/>
            <w:r w:rsidR="00B60CDC"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 xml:space="preserve"> </w:t>
            </w: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 xml:space="preserve">but </w:t>
            </w:r>
            <w:r w:rsidR="00B60CDC"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the execution of your video presentation was not good.</w:t>
            </w:r>
          </w:p>
          <w:p w14:paraId="46C42BD0" w14:textId="77777777" w:rsidR="00B60CDC" w:rsidRPr="00437AB4" w:rsidRDefault="00B60CDC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6ED19ABC" w14:textId="77777777" w:rsidR="00B60CDC" w:rsidRPr="00437AB4" w:rsidRDefault="00B60CDC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7A2A05C5" w14:textId="77777777" w:rsidR="00B60CDC" w:rsidRPr="00437AB4" w:rsidRDefault="00B60CDC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392C50ED" w14:textId="77777777" w:rsidR="00B60CDC" w:rsidRPr="00437AB4" w:rsidRDefault="00B60CDC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  <w:r w:rsidRPr="00437AB4"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  <w:t>Not all aspects of the assignment were covered in the video.</w:t>
            </w:r>
          </w:p>
          <w:p w14:paraId="74295F66" w14:textId="77777777" w:rsidR="00B60CDC" w:rsidRPr="00437AB4" w:rsidRDefault="00B60CDC" w:rsidP="00153B63">
            <w:pPr>
              <w:rPr>
                <w:rFonts w:ascii="Arial" w:hAnsi="Arial" w:cs="Arial"/>
                <w:color w:val="548DD4" w:themeColor="text2" w:themeTint="99"/>
                <w:sz w:val="22"/>
                <w:szCs w:val="22"/>
                <w:lang w:val="en-US"/>
              </w:rPr>
            </w:pPr>
          </w:p>
          <w:p w14:paraId="723DBAF2" w14:textId="77777777" w:rsidR="00B60CDC" w:rsidRDefault="00B60CDC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539CF86" w14:textId="77777777" w:rsidR="001655F1" w:rsidRDefault="001655F1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5DB1A06" w14:textId="77777777" w:rsidR="001655F1" w:rsidRDefault="001655F1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18249EC" w14:textId="77777777" w:rsidR="007B39B8" w:rsidRDefault="007B39B8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E5AB23D" w14:textId="77777777" w:rsidR="007B39B8" w:rsidRPr="00153B63" w:rsidRDefault="007B39B8" w:rsidP="00153B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1"/>
      <w:bookmarkEnd w:id="2"/>
    </w:tbl>
    <w:p w14:paraId="37030E62" w14:textId="77777777" w:rsidR="00E7369C" w:rsidRPr="00F06238" w:rsidRDefault="00E7369C" w:rsidP="007A3D1E">
      <w:pPr>
        <w:rPr>
          <w:rFonts w:ascii="Arial" w:hAnsi="Arial" w:cs="Arial"/>
          <w:sz w:val="22"/>
          <w:szCs w:val="24"/>
        </w:rPr>
      </w:pPr>
    </w:p>
    <w:sectPr w:rsidR="00E7369C" w:rsidRPr="00F06238" w:rsidSect="00B06138">
      <w:headerReference w:type="default" r:id="rId8"/>
      <w:footerReference w:type="default" r:id="rId9"/>
      <w:pgSz w:w="16840" w:h="11900" w:orient="landscape"/>
      <w:pgMar w:top="1134" w:right="993" w:bottom="993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CB13" w14:textId="77777777" w:rsidR="00437AB4" w:rsidRDefault="00437AB4">
      <w:r>
        <w:separator/>
      </w:r>
    </w:p>
  </w:endnote>
  <w:endnote w:type="continuationSeparator" w:id="0">
    <w:p w14:paraId="7F7876D8" w14:textId="77777777" w:rsidR="00437AB4" w:rsidRDefault="0043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F7B3D" w14:textId="77777777" w:rsidR="00437AB4" w:rsidRDefault="00437AB4">
    <w:pPr>
      <w:pStyle w:val="Footer"/>
      <w:tabs>
        <w:tab w:val="clear" w:pos="8306"/>
        <w:tab w:val="right" w:pos="8820"/>
      </w:tabs>
    </w:pPr>
    <w:r>
      <w:t>S1 2015</w:t>
    </w:r>
    <w:r>
      <w:tab/>
    </w:r>
    <w:proofErr w:type="spellStart"/>
    <w:r>
      <w:t>Pg</w:t>
    </w:r>
    <w:proofErr w:type="spell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4F2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4F2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B867E" w14:textId="77777777" w:rsidR="00437AB4" w:rsidRDefault="00437AB4">
      <w:r>
        <w:separator/>
      </w:r>
    </w:p>
  </w:footnote>
  <w:footnote w:type="continuationSeparator" w:id="0">
    <w:p w14:paraId="41A26C02" w14:textId="77777777" w:rsidR="00437AB4" w:rsidRDefault="00437A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377E4" w14:textId="77777777" w:rsidR="00437AB4" w:rsidRPr="009C7413" w:rsidRDefault="00437AB4" w:rsidP="00DD4C94">
    <w:pPr>
      <w:pStyle w:val="Header"/>
      <w:tabs>
        <w:tab w:val="clear" w:pos="8306"/>
        <w:tab w:val="right" w:pos="9498"/>
      </w:tabs>
      <w:rPr>
        <w:u w:val="single"/>
      </w:rPr>
    </w:pPr>
    <w:r>
      <w:rPr>
        <w:u w:val="single"/>
      </w:rPr>
      <w:t>Software Requirements Engineering 409220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Assessment 1B</w:t>
    </w:r>
  </w:p>
  <w:p w14:paraId="0B6B2C6A" w14:textId="77777777" w:rsidR="00437AB4" w:rsidRDefault="00437A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3A7F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81015D"/>
    <w:multiLevelType w:val="hybridMultilevel"/>
    <w:tmpl w:val="CAAEFA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A4027"/>
    <w:multiLevelType w:val="hybridMultilevel"/>
    <w:tmpl w:val="D782415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09533B"/>
    <w:multiLevelType w:val="hybridMultilevel"/>
    <w:tmpl w:val="84C032B6"/>
    <w:lvl w:ilvl="0" w:tplc="29D67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B430B"/>
    <w:multiLevelType w:val="hybridMultilevel"/>
    <w:tmpl w:val="A1362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049EA"/>
    <w:multiLevelType w:val="hybridMultilevel"/>
    <w:tmpl w:val="9EDC0DB0"/>
    <w:lvl w:ilvl="0" w:tplc="1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7">
    <w:nsid w:val="1BB4721F"/>
    <w:multiLevelType w:val="hybridMultilevel"/>
    <w:tmpl w:val="D1D454BE"/>
    <w:lvl w:ilvl="0" w:tplc="5D4220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60319"/>
    <w:multiLevelType w:val="hybridMultilevel"/>
    <w:tmpl w:val="E2AA2C0A"/>
    <w:lvl w:ilvl="0" w:tplc="240E88BC">
      <w:numFmt w:val="bullet"/>
      <w:lvlText w:val="•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A320B"/>
    <w:multiLevelType w:val="hybridMultilevel"/>
    <w:tmpl w:val="F44A51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25A2C"/>
    <w:multiLevelType w:val="hybridMultilevel"/>
    <w:tmpl w:val="EA8C940A"/>
    <w:lvl w:ilvl="0" w:tplc="C792B2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0F1B32"/>
    <w:multiLevelType w:val="hybridMultilevel"/>
    <w:tmpl w:val="57863750"/>
    <w:lvl w:ilvl="0" w:tplc="F2241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06D44"/>
    <w:multiLevelType w:val="hybridMultilevel"/>
    <w:tmpl w:val="39B2C2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E5B778F"/>
    <w:multiLevelType w:val="hybridMultilevel"/>
    <w:tmpl w:val="D3141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E5FD3"/>
    <w:multiLevelType w:val="hybridMultilevel"/>
    <w:tmpl w:val="BEC62C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469DA"/>
    <w:multiLevelType w:val="hybridMultilevel"/>
    <w:tmpl w:val="40508B1E"/>
    <w:lvl w:ilvl="0" w:tplc="4440B7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03575B"/>
    <w:multiLevelType w:val="hybridMultilevel"/>
    <w:tmpl w:val="F4BA0F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7884A9A"/>
    <w:multiLevelType w:val="hybridMultilevel"/>
    <w:tmpl w:val="79A4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E453F"/>
    <w:multiLevelType w:val="hybridMultilevel"/>
    <w:tmpl w:val="6CDE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B5D76"/>
    <w:multiLevelType w:val="hybridMultilevel"/>
    <w:tmpl w:val="AAFC01E4"/>
    <w:lvl w:ilvl="0" w:tplc="6FE03E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B">
      <w:start w:val="1"/>
      <w:numFmt w:val="lowerRoman"/>
      <w:lvlText w:val="%2."/>
      <w:lvlJc w:val="righ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E5121"/>
    <w:multiLevelType w:val="hybridMultilevel"/>
    <w:tmpl w:val="453C9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1">
    <w:nsid w:val="792849AA"/>
    <w:multiLevelType w:val="hybridMultilevel"/>
    <w:tmpl w:val="4962B9E6"/>
    <w:lvl w:ilvl="0" w:tplc="9CC80E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21"/>
  </w:num>
  <w:num w:numId="7">
    <w:abstractNumId w:val="10"/>
  </w:num>
  <w:num w:numId="8">
    <w:abstractNumId w:val="15"/>
  </w:num>
  <w:num w:numId="9">
    <w:abstractNumId w:val="4"/>
  </w:num>
  <w:num w:numId="10">
    <w:abstractNumId w:val="11"/>
  </w:num>
  <w:num w:numId="11">
    <w:abstractNumId w:val="18"/>
  </w:num>
  <w:num w:numId="12">
    <w:abstractNumId w:val="2"/>
  </w:num>
  <w:num w:numId="13">
    <w:abstractNumId w:val="14"/>
  </w:num>
  <w:num w:numId="14">
    <w:abstractNumId w:val="17"/>
  </w:num>
  <w:num w:numId="15">
    <w:abstractNumId w:val="13"/>
  </w:num>
  <w:num w:numId="16">
    <w:abstractNumId w:val="9"/>
  </w:num>
  <w:num w:numId="17">
    <w:abstractNumId w:val="0"/>
  </w:num>
  <w:num w:numId="18">
    <w:abstractNumId w:val="1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B3"/>
    <w:rsid w:val="000039FB"/>
    <w:rsid w:val="00017639"/>
    <w:rsid w:val="00024014"/>
    <w:rsid w:val="0002476E"/>
    <w:rsid w:val="00025A5C"/>
    <w:rsid w:val="00034351"/>
    <w:rsid w:val="00043E73"/>
    <w:rsid w:val="00055B09"/>
    <w:rsid w:val="000602DA"/>
    <w:rsid w:val="000603AD"/>
    <w:rsid w:val="00071ADD"/>
    <w:rsid w:val="000857AE"/>
    <w:rsid w:val="00095AC9"/>
    <w:rsid w:val="000966FD"/>
    <w:rsid w:val="000B20E0"/>
    <w:rsid w:val="000B6943"/>
    <w:rsid w:val="000E4991"/>
    <w:rsid w:val="000F48EF"/>
    <w:rsid w:val="00106251"/>
    <w:rsid w:val="00116F35"/>
    <w:rsid w:val="001236F6"/>
    <w:rsid w:val="0013288A"/>
    <w:rsid w:val="00141D14"/>
    <w:rsid w:val="001437BD"/>
    <w:rsid w:val="00153B63"/>
    <w:rsid w:val="001642D5"/>
    <w:rsid w:val="001655F1"/>
    <w:rsid w:val="0018707F"/>
    <w:rsid w:val="00196E2A"/>
    <w:rsid w:val="001B672E"/>
    <w:rsid w:val="001C664A"/>
    <w:rsid w:val="001D6ACE"/>
    <w:rsid w:val="001F41C2"/>
    <w:rsid w:val="0027526B"/>
    <w:rsid w:val="002973AB"/>
    <w:rsid w:val="002A5901"/>
    <w:rsid w:val="002C35CF"/>
    <w:rsid w:val="002C36A2"/>
    <w:rsid w:val="002D29C6"/>
    <w:rsid w:val="002D5C02"/>
    <w:rsid w:val="002F2C98"/>
    <w:rsid w:val="002F5453"/>
    <w:rsid w:val="002F6B69"/>
    <w:rsid w:val="002F6B9F"/>
    <w:rsid w:val="003039B4"/>
    <w:rsid w:val="0032308A"/>
    <w:rsid w:val="00341922"/>
    <w:rsid w:val="00352614"/>
    <w:rsid w:val="00355752"/>
    <w:rsid w:val="00371572"/>
    <w:rsid w:val="003A314A"/>
    <w:rsid w:val="003A6293"/>
    <w:rsid w:val="003B6CAE"/>
    <w:rsid w:val="003C4789"/>
    <w:rsid w:val="003C6DD9"/>
    <w:rsid w:val="0041412E"/>
    <w:rsid w:val="00437AB4"/>
    <w:rsid w:val="004434F5"/>
    <w:rsid w:val="00452368"/>
    <w:rsid w:val="0046732B"/>
    <w:rsid w:val="00492CF8"/>
    <w:rsid w:val="004A3281"/>
    <w:rsid w:val="004A57FA"/>
    <w:rsid w:val="004B7226"/>
    <w:rsid w:val="004D2C70"/>
    <w:rsid w:val="004D7B00"/>
    <w:rsid w:val="004E5BBE"/>
    <w:rsid w:val="004F086E"/>
    <w:rsid w:val="004F0BB1"/>
    <w:rsid w:val="00525AFD"/>
    <w:rsid w:val="00527B54"/>
    <w:rsid w:val="005422ED"/>
    <w:rsid w:val="00543EB3"/>
    <w:rsid w:val="00544AA4"/>
    <w:rsid w:val="005543EE"/>
    <w:rsid w:val="005560F6"/>
    <w:rsid w:val="005571EB"/>
    <w:rsid w:val="00557D0A"/>
    <w:rsid w:val="00560FFA"/>
    <w:rsid w:val="00567B63"/>
    <w:rsid w:val="00567B99"/>
    <w:rsid w:val="00576767"/>
    <w:rsid w:val="005B1B52"/>
    <w:rsid w:val="005C4365"/>
    <w:rsid w:val="005C5A82"/>
    <w:rsid w:val="005C5CF3"/>
    <w:rsid w:val="005D778C"/>
    <w:rsid w:val="005F0139"/>
    <w:rsid w:val="00604907"/>
    <w:rsid w:val="0062491D"/>
    <w:rsid w:val="00625399"/>
    <w:rsid w:val="006400FA"/>
    <w:rsid w:val="006A65C1"/>
    <w:rsid w:val="006C7513"/>
    <w:rsid w:val="006D0E1C"/>
    <w:rsid w:val="006E5233"/>
    <w:rsid w:val="006F5469"/>
    <w:rsid w:val="00731A38"/>
    <w:rsid w:val="00731ACE"/>
    <w:rsid w:val="0073248E"/>
    <w:rsid w:val="00756291"/>
    <w:rsid w:val="0076625D"/>
    <w:rsid w:val="0077106B"/>
    <w:rsid w:val="00782583"/>
    <w:rsid w:val="00783A4A"/>
    <w:rsid w:val="00783DA3"/>
    <w:rsid w:val="00784D38"/>
    <w:rsid w:val="00786067"/>
    <w:rsid w:val="00791E7F"/>
    <w:rsid w:val="00792C4F"/>
    <w:rsid w:val="00796898"/>
    <w:rsid w:val="007A2AA2"/>
    <w:rsid w:val="007A3D1E"/>
    <w:rsid w:val="007B3340"/>
    <w:rsid w:val="007B39B8"/>
    <w:rsid w:val="007B7DAC"/>
    <w:rsid w:val="007F1A9A"/>
    <w:rsid w:val="007F6F01"/>
    <w:rsid w:val="00844D66"/>
    <w:rsid w:val="00844FA8"/>
    <w:rsid w:val="00855125"/>
    <w:rsid w:val="008564E6"/>
    <w:rsid w:val="00871A50"/>
    <w:rsid w:val="00874C02"/>
    <w:rsid w:val="0087668E"/>
    <w:rsid w:val="00877D0F"/>
    <w:rsid w:val="008A389B"/>
    <w:rsid w:val="008B1AB5"/>
    <w:rsid w:val="008B3655"/>
    <w:rsid w:val="008E1C42"/>
    <w:rsid w:val="008E2D12"/>
    <w:rsid w:val="008E6695"/>
    <w:rsid w:val="00925076"/>
    <w:rsid w:val="00927A95"/>
    <w:rsid w:val="00963B24"/>
    <w:rsid w:val="00964566"/>
    <w:rsid w:val="00964602"/>
    <w:rsid w:val="00965257"/>
    <w:rsid w:val="00970432"/>
    <w:rsid w:val="00995D89"/>
    <w:rsid w:val="009A4F2A"/>
    <w:rsid w:val="009A6A05"/>
    <w:rsid w:val="009C04EE"/>
    <w:rsid w:val="009C7413"/>
    <w:rsid w:val="009E143D"/>
    <w:rsid w:val="009F52A5"/>
    <w:rsid w:val="00A2708A"/>
    <w:rsid w:val="00A428D1"/>
    <w:rsid w:val="00A4415F"/>
    <w:rsid w:val="00A45E45"/>
    <w:rsid w:val="00A470A4"/>
    <w:rsid w:val="00A60155"/>
    <w:rsid w:val="00A66B8C"/>
    <w:rsid w:val="00A765F0"/>
    <w:rsid w:val="00A84EC2"/>
    <w:rsid w:val="00A879CC"/>
    <w:rsid w:val="00AB2EC0"/>
    <w:rsid w:val="00AB5268"/>
    <w:rsid w:val="00AC3485"/>
    <w:rsid w:val="00AE070E"/>
    <w:rsid w:val="00AE0DA5"/>
    <w:rsid w:val="00AF1843"/>
    <w:rsid w:val="00B0027C"/>
    <w:rsid w:val="00B03B0C"/>
    <w:rsid w:val="00B03DAF"/>
    <w:rsid w:val="00B04F58"/>
    <w:rsid w:val="00B05EF0"/>
    <w:rsid w:val="00B06138"/>
    <w:rsid w:val="00B379BA"/>
    <w:rsid w:val="00B41EEE"/>
    <w:rsid w:val="00B47850"/>
    <w:rsid w:val="00B603C3"/>
    <w:rsid w:val="00B60CDC"/>
    <w:rsid w:val="00B746A8"/>
    <w:rsid w:val="00B76210"/>
    <w:rsid w:val="00B76373"/>
    <w:rsid w:val="00B80A5C"/>
    <w:rsid w:val="00B80E1A"/>
    <w:rsid w:val="00B85537"/>
    <w:rsid w:val="00B949BC"/>
    <w:rsid w:val="00BC3998"/>
    <w:rsid w:val="00BE2214"/>
    <w:rsid w:val="00BF3179"/>
    <w:rsid w:val="00BF7A19"/>
    <w:rsid w:val="00C108A6"/>
    <w:rsid w:val="00C558EF"/>
    <w:rsid w:val="00C64ACC"/>
    <w:rsid w:val="00C66004"/>
    <w:rsid w:val="00C73C07"/>
    <w:rsid w:val="00CA1D60"/>
    <w:rsid w:val="00CB4908"/>
    <w:rsid w:val="00CC122C"/>
    <w:rsid w:val="00CC62A9"/>
    <w:rsid w:val="00CC63AB"/>
    <w:rsid w:val="00CD5C54"/>
    <w:rsid w:val="00CF0141"/>
    <w:rsid w:val="00CF42C2"/>
    <w:rsid w:val="00CF5C6F"/>
    <w:rsid w:val="00D12427"/>
    <w:rsid w:val="00D22D40"/>
    <w:rsid w:val="00D37E1B"/>
    <w:rsid w:val="00D42A28"/>
    <w:rsid w:val="00D44226"/>
    <w:rsid w:val="00D47F32"/>
    <w:rsid w:val="00D53825"/>
    <w:rsid w:val="00D85564"/>
    <w:rsid w:val="00DA0954"/>
    <w:rsid w:val="00DC0186"/>
    <w:rsid w:val="00DC1933"/>
    <w:rsid w:val="00DC311D"/>
    <w:rsid w:val="00DD4C94"/>
    <w:rsid w:val="00DE087B"/>
    <w:rsid w:val="00DE16C4"/>
    <w:rsid w:val="00DF0331"/>
    <w:rsid w:val="00DF30B7"/>
    <w:rsid w:val="00DF5A70"/>
    <w:rsid w:val="00DF5E1B"/>
    <w:rsid w:val="00E04F50"/>
    <w:rsid w:val="00E1364D"/>
    <w:rsid w:val="00E16910"/>
    <w:rsid w:val="00E16EE4"/>
    <w:rsid w:val="00E24B57"/>
    <w:rsid w:val="00E2776A"/>
    <w:rsid w:val="00E3072B"/>
    <w:rsid w:val="00E30BF0"/>
    <w:rsid w:val="00E36FCA"/>
    <w:rsid w:val="00E46D05"/>
    <w:rsid w:val="00E52FB7"/>
    <w:rsid w:val="00E66E61"/>
    <w:rsid w:val="00E7369C"/>
    <w:rsid w:val="00E75DF5"/>
    <w:rsid w:val="00E81106"/>
    <w:rsid w:val="00E8555E"/>
    <w:rsid w:val="00E87D81"/>
    <w:rsid w:val="00E97275"/>
    <w:rsid w:val="00EA1215"/>
    <w:rsid w:val="00EA161B"/>
    <w:rsid w:val="00EA777B"/>
    <w:rsid w:val="00EB5F79"/>
    <w:rsid w:val="00EC5967"/>
    <w:rsid w:val="00EE6CF3"/>
    <w:rsid w:val="00EF50FD"/>
    <w:rsid w:val="00EF5F78"/>
    <w:rsid w:val="00F06238"/>
    <w:rsid w:val="00F07F31"/>
    <w:rsid w:val="00F12D4B"/>
    <w:rsid w:val="00F270E4"/>
    <w:rsid w:val="00F44777"/>
    <w:rsid w:val="00F62662"/>
    <w:rsid w:val="00F660FF"/>
    <w:rsid w:val="00F75973"/>
    <w:rsid w:val="00F76588"/>
    <w:rsid w:val="00F7760F"/>
    <w:rsid w:val="00FC2524"/>
    <w:rsid w:val="00FD2D12"/>
    <w:rsid w:val="00FE7E20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094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54"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1"/>
    </w:pPr>
    <w:rPr>
      <w:rFonts w:cs="Times New Roman"/>
      <w:sz w:val="20"/>
      <w:szCs w:val="20"/>
      <w:lang w:val="en-US"/>
    </w:rPr>
  </w:style>
  <w:style w:type="paragraph" w:styleId="Heading3">
    <w:name w:val="heading 3"/>
    <w:basedOn w:val="Heading1"/>
    <w:next w:val="Normal"/>
    <w:link w:val="Heading3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2"/>
    </w:pPr>
    <w:rPr>
      <w:rFonts w:cs="Times New Roman"/>
      <w:b w:val="0"/>
      <w:i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3"/>
    </w:pPr>
    <w:rPr>
      <w:rFonts w:cs="Times New Roman"/>
      <w:b w:val="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hAnsi="Times New Roman"/>
      <w:sz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hAnsi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hAnsi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 w:hanging="720"/>
    </w:pPr>
    <w:rPr>
      <w:rFonts w:ascii="Tahoma" w:hAnsi="Tahoma" w:cs="Tahoma"/>
      <w:color w:val="000000"/>
      <w:sz w:val="24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C7413"/>
    <w:rPr>
      <w:rFonts w:ascii="Verdana" w:hAnsi="Verdana"/>
      <w:lang w:val="en-AU" w:eastAsia="en-US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2Char">
    <w:name w:val="Heading 2 Char"/>
    <w:basedOn w:val="DefaultParagraphFont"/>
    <w:link w:val="Heading2"/>
    <w:rsid w:val="00CF42C2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F42C2"/>
    <w:rPr>
      <w:rFonts w:ascii="Arial" w:hAnsi="Arial"/>
      <w:i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F42C2"/>
    <w:rPr>
      <w:rFonts w:ascii="Arial" w:hAnsi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F42C2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CF42C2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CF42C2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CF42C2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F42C2"/>
    <w:rPr>
      <w:b/>
      <w:i/>
      <w:sz w:val="18"/>
      <w:lang w:val="en-US" w:eastAsia="en-US"/>
    </w:rPr>
  </w:style>
  <w:style w:type="paragraph" w:customStyle="1" w:styleId="InfoBlue">
    <w:name w:val="InfoBlue"/>
    <w:basedOn w:val="Normal"/>
    <w:next w:val="BodyText"/>
    <w:rsid w:val="00CF42C2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lang w:val="en-US"/>
    </w:rPr>
  </w:style>
  <w:style w:type="paragraph" w:styleId="BodyText">
    <w:name w:val="Body Text"/>
    <w:basedOn w:val="Normal"/>
    <w:link w:val="BodyTextChar"/>
    <w:rsid w:val="00CF42C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C2"/>
    <w:rPr>
      <w:rFonts w:ascii="Verdana" w:hAnsi="Verdana"/>
      <w:lang w:val="en-AU" w:eastAsia="en-US"/>
    </w:rPr>
  </w:style>
  <w:style w:type="paragraph" w:customStyle="1" w:styleId="Default">
    <w:name w:val="Default"/>
    <w:rsid w:val="004D7B0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4907"/>
    <w:pPr>
      <w:ind w:left="720"/>
    </w:pPr>
  </w:style>
  <w:style w:type="paragraph" w:styleId="NormalWeb">
    <w:name w:val="Normal (Web)"/>
    <w:basedOn w:val="Normal"/>
    <w:uiPriority w:val="99"/>
    <w:unhideWhenUsed/>
    <w:rsid w:val="00F660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table" w:styleId="TableGrid">
    <w:name w:val="Table Grid"/>
    <w:basedOn w:val="TableNormal"/>
    <w:rsid w:val="00E13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54"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1"/>
    </w:pPr>
    <w:rPr>
      <w:rFonts w:cs="Times New Roman"/>
      <w:sz w:val="20"/>
      <w:szCs w:val="20"/>
      <w:lang w:val="en-US"/>
    </w:rPr>
  </w:style>
  <w:style w:type="paragraph" w:styleId="Heading3">
    <w:name w:val="heading 3"/>
    <w:basedOn w:val="Heading1"/>
    <w:next w:val="Normal"/>
    <w:link w:val="Heading3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2"/>
    </w:pPr>
    <w:rPr>
      <w:rFonts w:cs="Times New Roman"/>
      <w:b w:val="0"/>
      <w:i/>
      <w:sz w:val="20"/>
      <w:szCs w:val="20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CF42C2"/>
    <w:pPr>
      <w:widowControl w:val="0"/>
      <w:tabs>
        <w:tab w:val="num" w:pos="0"/>
      </w:tabs>
      <w:spacing w:before="120" w:after="60" w:line="240" w:lineRule="atLeast"/>
      <w:outlineLvl w:val="3"/>
    </w:pPr>
    <w:rPr>
      <w:rFonts w:cs="Times New Roman"/>
      <w:b w:val="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hAnsi="Times New Roman"/>
      <w:sz w:val="22"/>
      <w:lang w:val="en-US"/>
    </w:rPr>
  </w:style>
  <w:style w:type="paragraph" w:styleId="Heading6">
    <w:name w:val="heading 6"/>
    <w:basedOn w:val="Normal"/>
    <w:next w:val="Normal"/>
    <w:link w:val="Heading6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hAnsi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hAnsi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CF42C2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 w:hanging="720"/>
    </w:pPr>
    <w:rPr>
      <w:rFonts w:ascii="Tahoma" w:hAnsi="Tahoma" w:cs="Tahoma"/>
      <w:color w:val="000000"/>
      <w:sz w:val="24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C7413"/>
    <w:rPr>
      <w:rFonts w:ascii="Verdana" w:hAnsi="Verdana"/>
      <w:lang w:val="en-AU" w:eastAsia="en-US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2Char">
    <w:name w:val="Heading 2 Char"/>
    <w:basedOn w:val="DefaultParagraphFont"/>
    <w:link w:val="Heading2"/>
    <w:rsid w:val="00CF42C2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F42C2"/>
    <w:rPr>
      <w:rFonts w:ascii="Arial" w:hAnsi="Arial"/>
      <w:i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F42C2"/>
    <w:rPr>
      <w:rFonts w:ascii="Arial" w:hAnsi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F42C2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CF42C2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CF42C2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CF42C2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F42C2"/>
    <w:rPr>
      <w:b/>
      <w:i/>
      <w:sz w:val="18"/>
      <w:lang w:val="en-US" w:eastAsia="en-US"/>
    </w:rPr>
  </w:style>
  <w:style w:type="paragraph" w:customStyle="1" w:styleId="InfoBlue">
    <w:name w:val="InfoBlue"/>
    <w:basedOn w:val="Normal"/>
    <w:next w:val="BodyText"/>
    <w:rsid w:val="00CF42C2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lang w:val="en-US"/>
    </w:rPr>
  </w:style>
  <w:style w:type="paragraph" w:styleId="BodyText">
    <w:name w:val="Body Text"/>
    <w:basedOn w:val="Normal"/>
    <w:link w:val="BodyTextChar"/>
    <w:rsid w:val="00CF42C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C2"/>
    <w:rPr>
      <w:rFonts w:ascii="Verdana" w:hAnsi="Verdana"/>
      <w:lang w:val="en-AU" w:eastAsia="en-US"/>
    </w:rPr>
  </w:style>
  <w:style w:type="paragraph" w:customStyle="1" w:styleId="Default">
    <w:name w:val="Default"/>
    <w:rsid w:val="004D7B0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4907"/>
    <w:pPr>
      <w:ind w:left="720"/>
    </w:pPr>
  </w:style>
  <w:style w:type="paragraph" w:styleId="NormalWeb">
    <w:name w:val="Normal (Web)"/>
    <w:basedOn w:val="Normal"/>
    <w:uiPriority w:val="99"/>
    <w:unhideWhenUsed/>
    <w:rsid w:val="00F660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table" w:styleId="TableGrid">
    <w:name w:val="Table Grid"/>
    <w:basedOn w:val="TableNormal"/>
    <w:rsid w:val="00E13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RE%202015%20Student%20Videos\409220_SRE%20Ass%201B%20Video%20marksheet%202015%20v1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\SRE 2015 Student Videos\409220_SRE Ass 1B Video marksheet 2015 v1 (2).dotx</Template>
  <TotalTime>33</TotalTime>
  <Pages>2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develop a 3-page web site describing e-Commerce (up to 15 marks for completeness of information)</vt:lpstr>
    </vt:vector>
  </TitlesOfParts>
  <Company>Auckland University of Technology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develop a 3-page web site describing e-Commerce (up to 15 marks for completeness of information)</dc:title>
  <dc:subject/>
  <dc:creator>braza</dc:creator>
  <cp:keywords/>
  <dc:description/>
  <cp:lastModifiedBy>Jim Buchan</cp:lastModifiedBy>
  <cp:revision>4</cp:revision>
  <cp:lastPrinted>2014-03-17T23:25:00Z</cp:lastPrinted>
  <dcterms:created xsi:type="dcterms:W3CDTF">2015-06-07T23:56:00Z</dcterms:created>
  <dcterms:modified xsi:type="dcterms:W3CDTF">2015-06-25T01:08:00Z</dcterms:modified>
</cp:coreProperties>
</file>