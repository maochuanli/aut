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FCC" w:rsidRPr="00A541CD" w:rsidRDefault="00F675B0" w:rsidP="00A541CD">
      <w:pPr>
        <w:jc w:val="center"/>
        <w:rPr>
          <w:b/>
        </w:rPr>
      </w:pPr>
      <w:r w:rsidRPr="00A541CD">
        <w:rPr>
          <w:b/>
        </w:rPr>
        <w:t>Access</w:t>
      </w:r>
      <w:r w:rsidR="00163013">
        <w:rPr>
          <w:b/>
        </w:rPr>
        <w:t>ing</w:t>
      </w:r>
      <w:r w:rsidRPr="00A541CD">
        <w:rPr>
          <w:b/>
        </w:rPr>
        <w:t xml:space="preserve"> </w:t>
      </w:r>
      <w:proofErr w:type="spellStart"/>
      <w:r w:rsidRPr="00A541CD">
        <w:rPr>
          <w:b/>
        </w:rPr>
        <w:t>cmsrdp</w:t>
      </w:r>
      <w:proofErr w:type="spellEnd"/>
      <w:r w:rsidRPr="00A541CD">
        <w:rPr>
          <w:b/>
        </w:rPr>
        <w:t xml:space="preserve"> from off campus</w:t>
      </w:r>
    </w:p>
    <w:p w:rsidR="00A541CD" w:rsidRDefault="00A541CD" w:rsidP="00A541CD">
      <w:pPr>
        <w:ind w:left="360"/>
      </w:pPr>
      <w:r>
        <w:t xml:space="preserve">Please note the firewall </w:t>
      </w:r>
      <w:r w:rsidR="00163013">
        <w:t>settings on your local machine are</w:t>
      </w:r>
      <w:r>
        <w:t xml:space="preserve"> not covered by this instruction. </w:t>
      </w:r>
      <w:r w:rsidR="000E732F">
        <w:t xml:space="preserve"> </w:t>
      </w:r>
    </w:p>
    <w:p w:rsidR="00F675B0" w:rsidRDefault="00F675B0" w:rsidP="00F675B0">
      <w:pPr>
        <w:pStyle w:val="ListParagraph"/>
        <w:numPr>
          <w:ilvl w:val="0"/>
          <w:numId w:val="1"/>
        </w:numPr>
      </w:pPr>
      <w:r>
        <w:t xml:space="preserve">Run RDP client </w:t>
      </w:r>
      <w:proofErr w:type="spellStart"/>
      <w:r>
        <w:t>mstsc</w:t>
      </w:r>
      <w:proofErr w:type="spellEnd"/>
      <w:r w:rsidR="00A541CD">
        <w:t>.</w:t>
      </w:r>
    </w:p>
    <w:p w:rsidR="00F675B0" w:rsidRDefault="00F675B0" w:rsidP="00F675B0">
      <w:pPr>
        <w:pStyle w:val="ListParagraph"/>
      </w:pPr>
      <w:r>
        <w:t xml:space="preserve">Start-&gt;Run-&gt; Type </w:t>
      </w:r>
      <w:proofErr w:type="spellStart"/>
      <w:r>
        <w:t>mstsc</w:t>
      </w:r>
      <w:proofErr w:type="spellEnd"/>
    </w:p>
    <w:p w:rsidR="00A541CD" w:rsidRDefault="00A541CD" w:rsidP="00F675B0">
      <w:pPr>
        <w:pStyle w:val="ListParagraph"/>
      </w:pPr>
    </w:p>
    <w:p w:rsidR="00F675B0" w:rsidRDefault="00F675B0" w:rsidP="00F675B0">
      <w:pPr>
        <w:pStyle w:val="ListParagraph"/>
        <w:numPr>
          <w:ilvl w:val="0"/>
          <w:numId w:val="1"/>
        </w:numPr>
      </w:pPr>
      <w:r>
        <w:t>Configure RDP client with full option</w:t>
      </w:r>
      <w:r w:rsidR="00A541CD">
        <w:t>.</w:t>
      </w:r>
    </w:p>
    <w:p w:rsidR="00F675B0" w:rsidRDefault="00F675B0" w:rsidP="00F675B0">
      <w:pPr>
        <w:pStyle w:val="ListParagraph"/>
      </w:pPr>
      <w:r>
        <w:t>2.1 Click ‘Show Options’ at left corner.</w:t>
      </w:r>
    </w:p>
    <w:p w:rsidR="00F675B0" w:rsidRDefault="00F675B0" w:rsidP="00F675B0">
      <w:pPr>
        <w:pStyle w:val="ListParagraph"/>
      </w:pPr>
      <w:r>
        <w:t>2.2 Go to ‘Advanced’ tab -&gt; Settings</w:t>
      </w:r>
    </w:p>
    <w:p w:rsidR="004961D0" w:rsidRDefault="004961D0" w:rsidP="00F675B0">
      <w:pPr>
        <w:pStyle w:val="ListParagraph"/>
      </w:pPr>
    </w:p>
    <w:p w:rsidR="00F675B0" w:rsidRDefault="00F675B0" w:rsidP="00F675B0">
      <w:pPr>
        <w:pStyle w:val="ListParagraph"/>
      </w:pPr>
      <w:r>
        <w:rPr>
          <w:noProof/>
          <w:lang w:eastAsia="en-NZ"/>
        </w:rPr>
        <w:drawing>
          <wp:inline distT="0" distB="0" distL="0" distR="0" wp14:anchorId="358AD072" wp14:editId="1C11D162">
            <wp:extent cx="4229100" cy="4488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013" w:rsidRDefault="00163013" w:rsidP="00F675B0">
      <w:pPr>
        <w:pStyle w:val="ListParagraph"/>
      </w:pPr>
    </w:p>
    <w:p w:rsidR="00163013" w:rsidRDefault="00163013" w:rsidP="00F675B0">
      <w:pPr>
        <w:pStyle w:val="ListParagraph"/>
      </w:pPr>
    </w:p>
    <w:p w:rsidR="00163013" w:rsidRDefault="00163013" w:rsidP="00F675B0">
      <w:pPr>
        <w:pStyle w:val="ListParagraph"/>
      </w:pPr>
    </w:p>
    <w:p w:rsidR="00163013" w:rsidRDefault="00163013" w:rsidP="00F675B0">
      <w:pPr>
        <w:pStyle w:val="ListParagraph"/>
      </w:pPr>
    </w:p>
    <w:p w:rsidR="00163013" w:rsidRDefault="00163013" w:rsidP="00F675B0">
      <w:pPr>
        <w:pStyle w:val="ListParagraph"/>
      </w:pPr>
    </w:p>
    <w:p w:rsidR="00163013" w:rsidRDefault="00163013" w:rsidP="00F675B0">
      <w:pPr>
        <w:pStyle w:val="ListParagraph"/>
      </w:pPr>
    </w:p>
    <w:p w:rsidR="00163013" w:rsidRDefault="00163013" w:rsidP="00F675B0">
      <w:pPr>
        <w:pStyle w:val="ListParagraph"/>
      </w:pPr>
    </w:p>
    <w:p w:rsidR="00163013" w:rsidRDefault="00163013" w:rsidP="00F675B0">
      <w:pPr>
        <w:pStyle w:val="ListParagraph"/>
      </w:pPr>
    </w:p>
    <w:p w:rsidR="00163013" w:rsidRDefault="00163013" w:rsidP="00F675B0">
      <w:pPr>
        <w:pStyle w:val="ListParagraph"/>
      </w:pPr>
    </w:p>
    <w:p w:rsidR="00163013" w:rsidRDefault="00163013" w:rsidP="00F675B0">
      <w:pPr>
        <w:pStyle w:val="ListParagraph"/>
      </w:pPr>
    </w:p>
    <w:p w:rsidR="00163013" w:rsidRDefault="00163013" w:rsidP="00F675B0">
      <w:pPr>
        <w:pStyle w:val="ListParagraph"/>
      </w:pPr>
    </w:p>
    <w:p w:rsidR="00502150" w:rsidRDefault="00502150" w:rsidP="00F675B0">
      <w:pPr>
        <w:pStyle w:val="ListParagraph"/>
      </w:pPr>
      <w:r>
        <w:lastRenderedPageBreak/>
        <w:t>2.3 Configure RD Gateway as follows</w:t>
      </w:r>
      <w:r w:rsidR="00163013">
        <w:t>:</w:t>
      </w:r>
      <w:r>
        <w:t xml:space="preserve"> </w:t>
      </w:r>
    </w:p>
    <w:p w:rsidR="00163013" w:rsidRDefault="00163013" w:rsidP="00F675B0">
      <w:pPr>
        <w:pStyle w:val="ListParagraph"/>
      </w:pPr>
    </w:p>
    <w:p w:rsidR="00502150" w:rsidRDefault="00502150" w:rsidP="00F675B0">
      <w:pPr>
        <w:pStyle w:val="ListParagraph"/>
      </w:pPr>
      <w:r>
        <w:rPr>
          <w:noProof/>
          <w:lang w:eastAsia="en-NZ"/>
        </w:rPr>
        <w:drawing>
          <wp:inline distT="0" distB="0" distL="0" distR="0" wp14:anchorId="6FD5859F" wp14:editId="1C25449F">
            <wp:extent cx="4206240" cy="43967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1D0" w:rsidRDefault="004961D0" w:rsidP="00F675B0">
      <w:pPr>
        <w:pStyle w:val="ListParagraph"/>
      </w:pPr>
    </w:p>
    <w:p w:rsidR="00502150" w:rsidRDefault="00502150" w:rsidP="00F675B0">
      <w:pPr>
        <w:pStyle w:val="ListParagraph"/>
      </w:pPr>
      <w:r>
        <w:t xml:space="preserve">Note: </w:t>
      </w:r>
      <w:r w:rsidR="00163013">
        <w:t>Option to ‘</w:t>
      </w:r>
      <w:r>
        <w:t>Use my RD Gateway credentials</w:t>
      </w:r>
      <w:r w:rsidR="00163013">
        <w:t>’</w:t>
      </w:r>
      <w:r>
        <w:t xml:space="preserve"> is optional.</w:t>
      </w:r>
    </w:p>
    <w:p w:rsidR="004961D0" w:rsidRDefault="004961D0" w:rsidP="00F675B0">
      <w:pPr>
        <w:pStyle w:val="ListParagraph"/>
      </w:pPr>
    </w:p>
    <w:p w:rsidR="00502150" w:rsidRDefault="004961D0" w:rsidP="00F675B0">
      <w:pPr>
        <w:pStyle w:val="ListParagraph"/>
      </w:pPr>
      <w:r>
        <w:t>C</w:t>
      </w:r>
      <w:r w:rsidR="00502150">
        <w:t>lick OK.</w:t>
      </w:r>
    </w:p>
    <w:p w:rsidR="00502150" w:rsidRDefault="00502150" w:rsidP="00F675B0">
      <w:pPr>
        <w:pStyle w:val="ListParagraph"/>
      </w:pPr>
    </w:p>
    <w:p w:rsidR="00163013" w:rsidRDefault="00163013" w:rsidP="00F675B0">
      <w:pPr>
        <w:pStyle w:val="ListParagraph"/>
      </w:pPr>
    </w:p>
    <w:p w:rsidR="00163013" w:rsidRDefault="00163013" w:rsidP="00F675B0">
      <w:pPr>
        <w:pStyle w:val="ListParagraph"/>
      </w:pPr>
    </w:p>
    <w:p w:rsidR="00163013" w:rsidRDefault="00163013" w:rsidP="00F675B0">
      <w:pPr>
        <w:pStyle w:val="ListParagraph"/>
      </w:pPr>
    </w:p>
    <w:p w:rsidR="00163013" w:rsidRDefault="00163013" w:rsidP="00F675B0">
      <w:pPr>
        <w:pStyle w:val="ListParagraph"/>
      </w:pPr>
    </w:p>
    <w:p w:rsidR="00163013" w:rsidRDefault="00163013" w:rsidP="00F675B0">
      <w:pPr>
        <w:pStyle w:val="ListParagraph"/>
      </w:pPr>
    </w:p>
    <w:p w:rsidR="00163013" w:rsidRDefault="00163013" w:rsidP="00F675B0">
      <w:pPr>
        <w:pStyle w:val="ListParagraph"/>
      </w:pPr>
    </w:p>
    <w:p w:rsidR="00163013" w:rsidRDefault="00163013" w:rsidP="00F675B0">
      <w:pPr>
        <w:pStyle w:val="ListParagraph"/>
      </w:pPr>
    </w:p>
    <w:p w:rsidR="00163013" w:rsidRDefault="00163013" w:rsidP="00F675B0">
      <w:pPr>
        <w:pStyle w:val="ListParagraph"/>
      </w:pPr>
    </w:p>
    <w:p w:rsidR="00163013" w:rsidRDefault="00163013" w:rsidP="00F675B0">
      <w:pPr>
        <w:pStyle w:val="ListParagraph"/>
      </w:pPr>
    </w:p>
    <w:p w:rsidR="00163013" w:rsidRDefault="00163013" w:rsidP="00F675B0">
      <w:pPr>
        <w:pStyle w:val="ListParagraph"/>
      </w:pPr>
    </w:p>
    <w:p w:rsidR="00163013" w:rsidRDefault="00163013" w:rsidP="00F675B0">
      <w:pPr>
        <w:pStyle w:val="ListParagraph"/>
      </w:pPr>
    </w:p>
    <w:p w:rsidR="00163013" w:rsidRDefault="00163013" w:rsidP="00F675B0">
      <w:pPr>
        <w:pStyle w:val="ListParagraph"/>
      </w:pPr>
    </w:p>
    <w:p w:rsidR="00163013" w:rsidRDefault="00163013" w:rsidP="00F675B0">
      <w:pPr>
        <w:pStyle w:val="ListParagraph"/>
      </w:pPr>
    </w:p>
    <w:p w:rsidR="00163013" w:rsidRDefault="00163013" w:rsidP="00F675B0">
      <w:pPr>
        <w:pStyle w:val="ListParagraph"/>
      </w:pPr>
    </w:p>
    <w:p w:rsidR="00163013" w:rsidRDefault="00163013" w:rsidP="00F675B0">
      <w:pPr>
        <w:pStyle w:val="ListParagraph"/>
      </w:pPr>
    </w:p>
    <w:p w:rsidR="00163013" w:rsidRDefault="00163013" w:rsidP="00F675B0">
      <w:pPr>
        <w:pStyle w:val="ListParagraph"/>
      </w:pPr>
    </w:p>
    <w:p w:rsidR="00A541CD" w:rsidRPr="00CC50B7" w:rsidRDefault="00502150" w:rsidP="00CC50B7">
      <w:pPr>
        <w:ind w:left="360"/>
        <w:rPr>
          <w:b/>
        </w:rPr>
      </w:pPr>
      <w:r w:rsidRPr="00CC50B7">
        <w:rPr>
          <w:b/>
        </w:rPr>
        <w:t>Connect</w:t>
      </w:r>
      <w:r w:rsidR="00CC50B7">
        <w:rPr>
          <w:b/>
        </w:rPr>
        <w:t>ing</w:t>
      </w:r>
      <w:r w:rsidRPr="00CC50B7">
        <w:rPr>
          <w:b/>
        </w:rPr>
        <w:t xml:space="preserve"> to </w:t>
      </w:r>
      <w:proofErr w:type="spellStart"/>
      <w:r w:rsidRPr="00CC50B7">
        <w:rPr>
          <w:b/>
        </w:rPr>
        <w:t>cmsrdp</w:t>
      </w:r>
      <w:proofErr w:type="spellEnd"/>
    </w:p>
    <w:p w:rsidR="004961D0" w:rsidRDefault="004961D0" w:rsidP="004961D0">
      <w:pPr>
        <w:pStyle w:val="ListParagraph"/>
      </w:pPr>
    </w:p>
    <w:p w:rsidR="00502150" w:rsidRDefault="000D1819" w:rsidP="00163013">
      <w:pPr>
        <w:pStyle w:val="ListParagraph"/>
        <w:spacing w:after="0"/>
      </w:pPr>
      <w:r>
        <w:t xml:space="preserve">Configure RDP </w:t>
      </w:r>
      <w:r w:rsidR="00163013">
        <w:t>as</w:t>
      </w:r>
      <w:r>
        <w:t xml:space="preserve"> follows</w:t>
      </w:r>
      <w:r w:rsidR="00163013">
        <w:t>:</w:t>
      </w:r>
    </w:p>
    <w:p w:rsidR="004961D0" w:rsidRDefault="004961D0" w:rsidP="00163013">
      <w:pPr>
        <w:pStyle w:val="ListParagraph"/>
        <w:spacing w:after="0"/>
      </w:pPr>
    </w:p>
    <w:p w:rsidR="000D1819" w:rsidRDefault="000D1819" w:rsidP="00502150">
      <w:pPr>
        <w:ind w:left="720"/>
      </w:pPr>
      <w:r>
        <w:rPr>
          <w:noProof/>
          <w:lang w:eastAsia="en-NZ"/>
        </w:rPr>
        <w:drawing>
          <wp:inline distT="0" distB="0" distL="0" distR="0" wp14:anchorId="68C2CEE3" wp14:editId="1487D127">
            <wp:extent cx="4236720" cy="4465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D21" w:rsidRPr="004961D0" w:rsidRDefault="000D1819" w:rsidP="000D1819">
      <w:pPr>
        <w:pStyle w:val="NoSpacing"/>
        <w:rPr>
          <w:b/>
        </w:rPr>
      </w:pPr>
      <w:r w:rsidRPr="004961D0">
        <w:rPr>
          <w:b/>
        </w:rPr>
        <w:t>Note</w:t>
      </w:r>
    </w:p>
    <w:p w:rsidR="000D1819" w:rsidRDefault="000D1819" w:rsidP="000D1819">
      <w:pPr>
        <w:pStyle w:val="NoSpacing"/>
      </w:pPr>
      <w:r>
        <w:t>1. AUTUNI\ is a must before your username. No space.</w:t>
      </w:r>
    </w:p>
    <w:p w:rsidR="00D669F1" w:rsidRDefault="000D1819" w:rsidP="000D1819">
      <w:pPr>
        <w:pStyle w:val="NoSpacing"/>
      </w:pPr>
      <w:r>
        <w:t xml:space="preserve">2. I recommend you </w:t>
      </w:r>
      <w:r w:rsidR="00A541CD">
        <w:t>‘</w:t>
      </w:r>
      <w:r>
        <w:t>Save As</w:t>
      </w:r>
      <w:r w:rsidR="00A541CD">
        <w:t>’</w:t>
      </w:r>
      <w:r>
        <w:t xml:space="preserve"> this setting on your desktop or somewhere as a shortcut. </w:t>
      </w:r>
    </w:p>
    <w:p w:rsidR="00CC50B7" w:rsidRDefault="00CC50B7" w:rsidP="000D1819">
      <w:pPr>
        <w:pStyle w:val="NoSpacing"/>
      </w:pPr>
      <w:r>
        <w:t>3. You may be asked to enter these details 2 times.</w:t>
      </w:r>
    </w:p>
    <w:p w:rsidR="000D1819" w:rsidRDefault="00CC50B7" w:rsidP="000D1819">
      <w:pPr>
        <w:pStyle w:val="NoSpacing"/>
      </w:pPr>
      <w:r>
        <w:t>4</w:t>
      </w:r>
      <w:r w:rsidR="000D1819">
        <w:t>. Connect and f</w:t>
      </w:r>
      <w:r>
        <w:t>ollow the on screen instructions, if any</w:t>
      </w:r>
    </w:p>
    <w:p w:rsidR="00D16D21" w:rsidRDefault="00D16D21">
      <w:r>
        <w:br w:type="page"/>
      </w:r>
    </w:p>
    <w:p w:rsidR="00D16D21" w:rsidRDefault="00D16D21" w:rsidP="00D16D21">
      <w:pPr>
        <w:pStyle w:val="NoSpacing"/>
        <w:rPr>
          <w:b/>
        </w:rPr>
      </w:pPr>
      <w:r w:rsidRPr="00D16D21">
        <w:rPr>
          <w:b/>
        </w:rPr>
        <w:lastRenderedPageBreak/>
        <w:t>SQL Plus</w:t>
      </w:r>
    </w:p>
    <w:p w:rsidR="00CC50B7" w:rsidRDefault="00CC50B7" w:rsidP="00D16D21">
      <w:pPr>
        <w:pStyle w:val="NoSpacing"/>
        <w:rPr>
          <w:b/>
        </w:rPr>
      </w:pPr>
    </w:p>
    <w:p w:rsidR="00CC50B7" w:rsidRDefault="00CC50B7" w:rsidP="00D16D21">
      <w:pPr>
        <w:pStyle w:val="NoSpacing"/>
        <w:rPr>
          <w:b/>
        </w:rPr>
      </w:pPr>
      <w:r>
        <w:rPr>
          <w:b/>
        </w:rPr>
        <w:t>Once connected, use the Start Menu &gt; All Programs to find:</w:t>
      </w:r>
    </w:p>
    <w:p w:rsidR="00CC50B7" w:rsidRDefault="00CC50B7" w:rsidP="00D16D21">
      <w:pPr>
        <w:pStyle w:val="NoSpacing"/>
      </w:pPr>
      <w:r w:rsidRPr="00CC50B7">
        <w:t>Oracle 11g Suite</w:t>
      </w:r>
      <w:r>
        <w:t xml:space="preserve"> &gt; Oracle_OraClient11g_home &gt; Application Development &gt; SQL Plus</w:t>
      </w:r>
    </w:p>
    <w:p w:rsidR="00CC50B7" w:rsidRDefault="00CC50B7" w:rsidP="00D16D21">
      <w:pPr>
        <w:pStyle w:val="NoSpacing"/>
      </w:pPr>
    </w:p>
    <w:p w:rsidR="00D16D21" w:rsidRDefault="00CC50B7" w:rsidP="00D16D21">
      <w:pPr>
        <w:pStyle w:val="NoSpacing"/>
      </w:pPr>
      <w:r>
        <w:t xml:space="preserve">To log into </w:t>
      </w:r>
      <w:r w:rsidR="00D16D21">
        <w:t xml:space="preserve">SQL Plus you need to type in your username as: </w:t>
      </w:r>
      <w:proofErr w:type="spellStart"/>
      <w:r w:rsidR="00D16D21">
        <w:t>username@msdbs</w:t>
      </w:r>
      <w:proofErr w:type="spellEnd"/>
      <w:r w:rsidR="00D16D21">
        <w:t xml:space="preserve">, to indicate the database you want to connect to. </w:t>
      </w:r>
      <w:proofErr w:type="spellStart"/>
      <w:r w:rsidR="00D16D21">
        <w:t>Msdbs</w:t>
      </w:r>
      <w:proofErr w:type="spellEnd"/>
      <w:r w:rsidR="00D16D21">
        <w:t xml:space="preserve"> is the database used in this class </w:t>
      </w:r>
    </w:p>
    <w:p w:rsidR="00D16D21" w:rsidRDefault="00D16D21" w:rsidP="00D16D21">
      <w:pPr>
        <w:pStyle w:val="NoSpacing"/>
        <w:rPr>
          <w:b/>
        </w:rPr>
      </w:pPr>
    </w:p>
    <w:p w:rsidR="00CC50B7" w:rsidRDefault="00D16D21" w:rsidP="00D16D21">
      <w:pPr>
        <w:pStyle w:val="NoSpacing"/>
      </w:pPr>
      <w:r w:rsidRPr="00CC50B7">
        <w:t>Please note</w:t>
      </w:r>
      <w:r w:rsidR="00CC50B7">
        <w:t>:</w:t>
      </w:r>
    </w:p>
    <w:p w:rsidR="00CC50B7" w:rsidRDefault="00D16D21" w:rsidP="00CC50B7">
      <w:pPr>
        <w:pStyle w:val="NoSpacing"/>
        <w:ind w:firstLine="720"/>
      </w:pPr>
      <w:proofErr w:type="gramStart"/>
      <w:r w:rsidRPr="00CC50B7">
        <w:rPr>
          <w:b/>
        </w:rPr>
        <w:t>username</w:t>
      </w:r>
      <w:proofErr w:type="gramEnd"/>
      <w:r>
        <w:t xml:space="preserve"> is your AUT username. </w:t>
      </w:r>
    </w:p>
    <w:p w:rsidR="00D16D21" w:rsidRDefault="00D16D21" w:rsidP="00CC50B7">
      <w:pPr>
        <w:pStyle w:val="NoSpacing"/>
        <w:ind w:firstLine="720"/>
      </w:pPr>
      <w:r w:rsidRPr="00CC50B7">
        <w:rPr>
          <w:b/>
        </w:rPr>
        <w:t>Password</w:t>
      </w:r>
      <w:r>
        <w:t xml:space="preserve"> is w</w:t>
      </w:r>
      <w:r w:rsidR="00115DCE">
        <w:t>are</w:t>
      </w:r>
      <w:bookmarkStart w:id="0" w:name="_GoBack"/>
      <w:bookmarkEnd w:id="0"/>
      <w:r>
        <w:t>house</w:t>
      </w:r>
    </w:p>
    <w:p w:rsidR="00D16D21" w:rsidRDefault="00D16D21" w:rsidP="00D16D21">
      <w:pPr>
        <w:pStyle w:val="NoSpacing"/>
      </w:pPr>
    </w:p>
    <w:p w:rsidR="00D16D21" w:rsidRDefault="00D16D21" w:rsidP="000D1819">
      <w:pPr>
        <w:pStyle w:val="NoSpacing"/>
      </w:pPr>
    </w:p>
    <w:p w:rsidR="00F675B0" w:rsidRDefault="00115DCE" w:rsidP="009E1024">
      <w:pPr>
        <w:pStyle w:val="NoSpacing"/>
      </w:pPr>
      <w:r>
        <w:rPr>
          <w:noProof/>
          <w:lang w:eastAsia="en-NZ"/>
        </w:rPr>
        <w:drawing>
          <wp:inline distT="0" distB="0" distL="0" distR="0">
            <wp:extent cx="5676900" cy="281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75B0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013" w:rsidRDefault="00163013" w:rsidP="00163013">
      <w:pPr>
        <w:spacing w:after="0" w:line="240" w:lineRule="auto"/>
      </w:pPr>
      <w:r>
        <w:separator/>
      </w:r>
    </w:p>
  </w:endnote>
  <w:endnote w:type="continuationSeparator" w:id="0">
    <w:p w:rsidR="00163013" w:rsidRDefault="00163013" w:rsidP="00163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778605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3013" w:rsidRDefault="00163013">
        <w:pPr>
          <w:pStyle w:val="Footer"/>
          <w:rPr>
            <w:noProof/>
          </w:rPr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5DCE">
          <w:rPr>
            <w:noProof/>
          </w:rPr>
          <w:t>4</w:t>
        </w:r>
        <w:r>
          <w:rPr>
            <w:noProof/>
          </w:rPr>
          <w:fldChar w:fldCharType="end"/>
        </w:r>
      </w:p>
      <w:p w:rsidR="00163013" w:rsidRDefault="00115DCE">
        <w:pPr>
          <w:pStyle w:val="Footer"/>
        </w:pPr>
      </w:p>
    </w:sdtContent>
  </w:sdt>
  <w:p w:rsidR="00163013" w:rsidRDefault="001630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013" w:rsidRDefault="00163013" w:rsidP="00163013">
      <w:pPr>
        <w:spacing w:after="0" w:line="240" w:lineRule="auto"/>
      </w:pPr>
      <w:r>
        <w:separator/>
      </w:r>
    </w:p>
  </w:footnote>
  <w:footnote w:type="continuationSeparator" w:id="0">
    <w:p w:rsidR="00163013" w:rsidRDefault="00163013" w:rsidP="00163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D2031"/>
    <w:multiLevelType w:val="hybridMultilevel"/>
    <w:tmpl w:val="F13E7F7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5B0"/>
    <w:rsid w:val="000D1819"/>
    <w:rsid w:val="000E732F"/>
    <w:rsid w:val="00115DCE"/>
    <w:rsid w:val="00163013"/>
    <w:rsid w:val="002C3FCC"/>
    <w:rsid w:val="004961D0"/>
    <w:rsid w:val="00502150"/>
    <w:rsid w:val="00606C9F"/>
    <w:rsid w:val="009E1024"/>
    <w:rsid w:val="00A541CD"/>
    <w:rsid w:val="00CC50B7"/>
    <w:rsid w:val="00D16D21"/>
    <w:rsid w:val="00D669F1"/>
    <w:rsid w:val="00F6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5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7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5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D181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63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013"/>
  </w:style>
  <w:style w:type="paragraph" w:styleId="Footer">
    <w:name w:val="footer"/>
    <w:basedOn w:val="Normal"/>
    <w:link w:val="FooterChar"/>
    <w:uiPriority w:val="99"/>
    <w:unhideWhenUsed/>
    <w:rsid w:val="00163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0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5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7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5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D181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63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013"/>
  </w:style>
  <w:style w:type="paragraph" w:styleId="Footer">
    <w:name w:val="footer"/>
    <w:basedOn w:val="Normal"/>
    <w:link w:val="FooterChar"/>
    <w:uiPriority w:val="99"/>
    <w:unhideWhenUsed/>
    <w:rsid w:val="00163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64EA01B4.dotm</Template>
  <TotalTime>1</TotalTime>
  <Pages>4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jchai</dc:creator>
  <cp:lastModifiedBy>stegginm</cp:lastModifiedBy>
  <cp:revision>2</cp:revision>
  <cp:lastPrinted>2013-07-31T07:38:00Z</cp:lastPrinted>
  <dcterms:created xsi:type="dcterms:W3CDTF">2014-07-25T00:39:00Z</dcterms:created>
  <dcterms:modified xsi:type="dcterms:W3CDTF">2014-07-25T00:39:00Z</dcterms:modified>
</cp:coreProperties>
</file>